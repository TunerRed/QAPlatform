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Intelligent Q&amp;A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首页</w:t>
      </w:r>
      <w:r>
        <w:rPr>
          <w:rFonts w:hint="eastAsia"/>
          <w:sz w:val="28"/>
          <w:szCs w:val="28"/>
          <w:lang w:val="en-US" w:eastAsia="zh-CN"/>
        </w:rPr>
        <w:t xml:space="preserve"> 搜索框 类似于百度首页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注册登录入口 （游客模式登录仅有查询权限；登陆后有一般权限）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登陆后显示 </w:t>
      </w:r>
      <w:r>
        <w:rPr>
          <w:rFonts w:hint="eastAsia"/>
          <w:color w:val="0000FF"/>
          <w:sz w:val="28"/>
          <w:szCs w:val="28"/>
          <w:lang w:val="en-US" w:eastAsia="zh-CN"/>
        </w:rPr>
        <w:t>发布问题</w:t>
      </w:r>
      <w:r>
        <w:rPr>
          <w:rFonts w:hint="eastAsia"/>
          <w:sz w:val="28"/>
          <w:szCs w:val="28"/>
          <w:lang w:val="en-US" w:eastAsia="zh-CN"/>
        </w:rPr>
        <w:t xml:space="preserve"> 按键，点击后转到 </w:t>
      </w:r>
      <w:r>
        <w:rPr>
          <w:rFonts w:hint="eastAsia"/>
          <w:color w:val="0000FF"/>
          <w:sz w:val="28"/>
          <w:szCs w:val="28"/>
          <w:lang w:val="en-US" w:eastAsia="zh-CN"/>
        </w:rPr>
        <w:t>提问界面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117215" cy="1426210"/>
            <wp:effectExtent l="0" t="0" r="6985" b="8890"/>
            <wp:docPr id="1" name="图片 1" descr="搜狗截图18年07月03日0840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搜狗截图18年07月03日0840_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74620" cy="1976755"/>
            <wp:effectExtent l="0" t="0" r="5080" b="444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97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一级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0000FF"/>
          <w:sz w:val="28"/>
          <w:szCs w:val="28"/>
          <w:lang w:val="en-US" w:eastAsia="zh-CN"/>
        </w:rPr>
        <w:t>问题预览页</w:t>
      </w:r>
      <w:r>
        <w:rPr>
          <w:rFonts w:hint="eastAsia"/>
          <w:sz w:val="28"/>
          <w:szCs w:val="28"/>
          <w:lang w:val="en-US" w:eastAsia="zh-CN"/>
        </w:rPr>
        <w:t xml:space="preserve"> 根据搜索关键词定位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保留用户</w:t>
      </w:r>
      <w:r>
        <w:rPr>
          <w:rFonts w:hint="eastAsia"/>
          <w:color w:val="0000FF"/>
          <w:sz w:val="28"/>
          <w:szCs w:val="28"/>
          <w:lang w:val="en-US" w:eastAsia="zh-CN"/>
        </w:rPr>
        <w:t>发布问题</w:t>
      </w:r>
      <w:r>
        <w:rPr>
          <w:rFonts w:hint="eastAsia"/>
          <w:color w:val="auto"/>
          <w:sz w:val="28"/>
          <w:szCs w:val="28"/>
          <w:lang w:val="en-US" w:eastAsia="zh-CN"/>
        </w:rPr>
        <w:t>按键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880995" cy="1715135"/>
            <wp:effectExtent l="0" t="0" r="1905" b="12065"/>
            <wp:docPr id="2" name="图片 2" descr="搜狗截图18年07月03日084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搜狗截图18年07月03日0840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二级</w:t>
      </w:r>
      <w:r>
        <w:rPr>
          <w:rFonts w:hint="eastAsia"/>
          <w:sz w:val="28"/>
          <w:szCs w:val="28"/>
          <w:lang w:val="en-US" w:eastAsia="zh-CN"/>
        </w:rPr>
        <w:t xml:space="preserve"> 问题详情页 </w:t>
      </w:r>
    </w:p>
    <w:p>
      <w:pPr>
        <w:ind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一般用户可浏览问题，回答问题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问题发布者可设置最佳回答、关闭问题（只能浏览，无法回答）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保留用户</w:t>
      </w:r>
      <w:r>
        <w:rPr>
          <w:rFonts w:hint="eastAsia"/>
          <w:color w:val="0000FF"/>
          <w:sz w:val="28"/>
          <w:szCs w:val="28"/>
          <w:lang w:val="en-US" w:eastAsia="zh-CN"/>
        </w:rPr>
        <w:t>发布问题</w:t>
      </w:r>
      <w:r>
        <w:rPr>
          <w:rFonts w:hint="eastAsia"/>
          <w:color w:val="auto"/>
          <w:sz w:val="28"/>
          <w:szCs w:val="28"/>
          <w:lang w:val="en-US" w:eastAsia="zh-CN"/>
        </w:rPr>
        <w:t>按键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31820" cy="1645920"/>
            <wp:effectExtent l="0" t="0" r="5080" b="508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用户主页</w:t>
      </w:r>
      <w:r>
        <w:rPr>
          <w:rFonts w:hint="eastAsia"/>
          <w:sz w:val="28"/>
          <w:szCs w:val="28"/>
          <w:lang w:val="en-US" w:eastAsia="zh-CN"/>
        </w:rPr>
        <w:t xml:space="preserve"> 个人信息管理 个人资源管理 个人问题管理 个人回复管理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00120" cy="1737995"/>
            <wp:effectExtent l="0" t="0" r="5080" b="190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73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问题/资源 的搜索类似于这个 切换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47520" cy="1322705"/>
            <wp:effectExtent l="0" t="0" r="5080" b="1079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286" w:bottom="1440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E7FFD"/>
    <w:rsid w:val="01074D45"/>
    <w:rsid w:val="01CA5871"/>
    <w:rsid w:val="01FF347D"/>
    <w:rsid w:val="04467839"/>
    <w:rsid w:val="04EB5DB7"/>
    <w:rsid w:val="09F81669"/>
    <w:rsid w:val="18920868"/>
    <w:rsid w:val="32D45E38"/>
    <w:rsid w:val="419E4CC7"/>
    <w:rsid w:val="42363EEF"/>
    <w:rsid w:val="5B0F17B3"/>
    <w:rsid w:val="6D535020"/>
    <w:rsid w:val="73DB27EC"/>
    <w:rsid w:val="7586468E"/>
    <w:rsid w:val="79A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h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2018-07-03T00:24:00Z</dcterms:created>
  <dc:creator>幽沢Severus</dc:creator>
  <cp:lastModifiedBy>幽沢Severus</cp:lastModifiedBy>
  <dcterms:modified xsi:type="dcterms:W3CDTF">2018-07-03T01:42:58Z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